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AE" w:rsidRDefault="00E93F22" w:rsidP="00E93F22">
      <w:pPr>
        <w:pStyle w:val="Standaard1"/>
        <w:rPr>
          <w:rFonts w:ascii="Calibri Light" w:hAnsi="Calibri Light" w:cs="Arial"/>
          <w:sz w:val="72"/>
          <w:szCs w:val="72"/>
        </w:rPr>
      </w:pPr>
      <w:r w:rsidRPr="001C0CCD">
        <w:rPr>
          <w:rFonts w:ascii="Calibri Light" w:hAnsi="Calibri Light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80A518F" wp14:editId="6EE7D6A7">
            <wp:simplePos x="0" y="0"/>
            <wp:positionH relativeFrom="margin">
              <wp:align>right</wp:align>
            </wp:positionH>
            <wp:positionV relativeFrom="page">
              <wp:posOffset>480060</wp:posOffset>
            </wp:positionV>
            <wp:extent cx="1379220" cy="1379220"/>
            <wp:effectExtent l="0" t="0" r="0" b="0"/>
            <wp:wrapThrough wrapText="bothSides">
              <wp:wrapPolygon edited="0">
                <wp:start x="0" y="0"/>
                <wp:lineTo x="0" y="21182"/>
                <wp:lineTo x="21182" y="21182"/>
                <wp:lineTo x="21182" y="0"/>
                <wp:lineTo x="0" y="0"/>
              </wp:wrapPolygon>
            </wp:wrapThrough>
            <wp:docPr id="1" name="Afbeelding 1" descr="https://pbs.twimg.com/profile_images/2708749766/680e2296bea8dffebf8e716eb220f496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2708749766/680e2296bea8dffebf8e716eb220f496_400x4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4AE">
        <w:rPr>
          <w:rFonts w:ascii="Calibri Light" w:hAnsi="Calibri Light" w:cs="Arial"/>
          <w:sz w:val="72"/>
          <w:szCs w:val="72"/>
        </w:rPr>
        <w:t>Autoverhuur Bob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  <w:r w:rsidRPr="001C0CCD">
        <w:rPr>
          <w:rFonts w:ascii="Calibri Light" w:hAnsi="Calibri Light" w:cs="Arial"/>
          <w:color w:val="4A442A"/>
          <w:sz w:val="28"/>
          <w:szCs w:val="28"/>
        </w:rPr>
        <w:t>Applicatie en Mediaontwikkeling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8144AE" w:rsidP="00E93F22">
      <w:pPr>
        <w:pStyle w:val="Standaard1"/>
        <w:rPr>
          <w:rFonts w:ascii="Calibri Light" w:hAnsi="Calibri Light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25CDAF" wp14:editId="4D507556">
            <wp:simplePos x="0" y="0"/>
            <wp:positionH relativeFrom="column">
              <wp:posOffset>-83820</wp:posOffset>
            </wp:positionH>
            <wp:positionV relativeFrom="paragraph">
              <wp:posOffset>128905</wp:posOffset>
            </wp:positionV>
            <wp:extent cx="3267075" cy="1983740"/>
            <wp:effectExtent l="0" t="0" r="952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-Insert_image_here-.svg/2000px--Insert_image_here-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8144AE" w:rsidP="008144AE">
      <w:pPr>
        <w:pStyle w:val="Standaard1"/>
        <w:tabs>
          <w:tab w:val="left" w:pos="1680"/>
        </w:tabs>
        <w:rPr>
          <w:rFonts w:ascii="Calibri Light" w:hAnsi="Calibri Light" w:cs="Arial"/>
        </w:rPr>
      </w:pPr>
      <w:r>
        <w:rPr>
          <w:rFonts w:ascii="Calibri Light" w:hAnsi="Calibri Light" w:cs="Arial"/>
        </w:rPr>
        <w:tab/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8144AE" w:rsidP="008144AE">
      <w:pPr>
        <w:pStyle w:val="Standaard1"/>
        <w:tabs>
          <w:tab w:val="left" w:pos="2172"/>
        </w:tabs>
        <w:rPr>
          <w:rFonts w:ascii="Calibri Light" w:hAnsi="Calibri Light" w:cs="Arial"/>
        </w:rPr>
      </w:pPr>
      <w:r>
        <w:rPr>
          <w:rFonts w:ascii="Calibri Light" w:hAnsi="Calibri Light" w:cs="Arial"/>
        </w:rPr>
        <w:tab/>
      </w:r>
    </w:p>
    <w:p w:rsidR="00E93F22" w:rsidRPr="001C0CCD" w:rsidRDefault="008144AE" w:rsidP="008144AE">
      <w:pPr>
        <w:pStyle w:val="Standaard1"/>
        <w:tabs>
          <w:tab w:val="left" w:pos="3348"/>
        </w:tabs>
        <w:rPr>
          <w:rFonts w:ascii="Calibri Light" w:hAnsi="Calibri Light" w:cs="Arial"/>
        </w:rPr>
      </w:pPr>
      <w:r>
        <w:rPr>
          <w:rFonts w:ascii="Calibri Light" w:hAnsi="Calibri Light" w:cs="Arial"/>
        </w:rPr>
        <w:tab/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893A0B" w:rsidRDefault="003D0F8E" w:rsidP="008144AE">
      <w:pPr>
        <w:pStyle w:val="NoSpacing"/>
        <w:rPr>
          <w:rFonts w:ascii="Calibri Light" w:hAnsi="Calibri Light"/>
          <w:b/>
          <w:sz w:val="28"/>
          <w:lang w:val="nl-NL"/>
        </w:rPr>
      </w:pP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 xml:space="preserve">Project: </w:t>
      </w: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</w:r>
      <w:r w:rsidR="008144AE">
        <w:rPr>
          <w:rFonts w:ascii="Calibri Light" w:hAnsi="Calibri Light" w:cs="Arial"/>
          <w:b/>
          <w:color w:val="4A442A"/>
          <w:sz w:val="28"/>
          <w:szCs w:val="28"/>
          <w:lang w:val="nl-NL"/>
        </w:rPr>
        <w:t>Autoverhuur Bob</w:t>
      </w:r>
    </w:p>
    <w:p w:rsidR="00E93F22" w:rsidRDefault="00E93F22">
      <w:pPr>
        <w:rPr>
          <w:rFonts w:ascii="Calibri Light" w:hAnsi="Calibri Light"/>
          <w:b/>
          <w:sz w:val="28"/>
        </w:rPr>
        <w:sectPr w:rsidR="00E93F22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458C" w:rsidRDefault="00AE458C" w:rsidP="00C25130">
      <w:pPr>
        <w:pStyle w:val="TOC1"/>
      </w:pPr>
    </w:p>
    <w:p w:rsidR="00AE458C" w:rsidRDefault="00AE458C" w:rsidP="00C25130">
      <w:pPr>
        <w:pStyle w:val="TOC1"/>
      </w:pPr>
    </w:p>
    <w:p w:rsidR="00AE458C" w:rsidRPr="00133A40" w:rsidRDefault="00AE458C" w:rsidP="00BC6D2C">
      <w:pPr>
        <w:pStyle w:val="Title"/>
      </w:pPr>
      <w:r w:rsidRPr="00133A40">
        <w:t>Inhoudsopgave:</w:t>
      </w:r>
    </w:p>
    <w:p w:rsidR="007C690A" w:rsidRDefault="00AE458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r w:rsidRPr="000717E2">
        <w:rPr>
          <w:rFonts w:ascii="Calibri Light" w:hAnsi="Calibri Light"/>
        </w:rPr>
        <w:fldChar w:fldCharType="begin"/>
      </w:r>
      <w:r w:rsidRPr="00133A40">
        <w:rPr>
          <w:rFonts w:ascii="Calibri Light" w:hAnsi="Calibri Light"/>
        </w:rPr>
        <w:instrText xml:space="preserve"> TOC \o "1-2" \h \z </w:instrText>
      </w:r>
      <w:r w:rsidRPr="000717E2">
        <w:rPr>
          <w:rFonts w:ascii="Calibri Light" w:hAnsi="Calibri Light"/>
        </w:rPr>
        <w:fldChar w:fldCharType="separate"/>
      </w:r>
      <w:hyperlink w:anchor="_Toc469054273" w:history="1">
        <w:r w:rsidR="007C690A" w:rsidRPr="0021016C">
          <w:rPr>
            <w:rStyle w:val="Hyperlink"/>
            <w:noProof/>
          </w:rPr>
          <w:t>1</w:t>
        </w:r>
        <w:r w:rsidR="007C690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7C690A" w:rsidRPr="0021016C">
          <w:rPr>
            <w:rStyle w:val="Hyperlink"/>
            <w:noProof/>
          </w:rPr>
          <w:t>Project</w:t>
        </w:r>
        <w:r w:rsidR="007C690A">
          <w:rPr>
            <w:noProof/>
            <w:webHidden/>
          </w:rPr>
          <w:tab/>
        </w:r>
        <w:r w:rsidR="007C690A">
          <w:rPr>
            <w:noProof/>
            <w:webHidden/>
          </w:rPr>
          <w:fldChar w:fldCharType="begin"/>
        </w:r>
        <w:r w:rsidR="007C690A">
          <w:rPr>
            <w:noProof/>
            <w:webHidden/>
          </w:rPr>
          <w:instrText xml:space="preserve"> PAGEREF _Toc469054273 \h </w:instrText>
        </w:r>
        <w:r w:rsidR="007C690A">
          <w:rPr>
            <w:noProof/>
            <w:webHidden/>
          </w:rPr>
        </w:r>
        <w:r w:rsidR="007C690A">
          <w:rPr>
            <w:noProof/>
            <w:webHidden/>
          </w:rPr>
          <w:fldChar w:fldCharType="separate"/>
        </w:r>
        <w:r w:rsidR="007C690A">
          <w:rPr>
            <w:noProof/>
            <w:webHidden/>
          </w:rPr>
          <w:t>2</w:t>
        </w:r>
        <w:r w:rsidR="007C690A">
          <w:rPr>
            <w:noProof/>
            <w:webHidden/>
          </w:rPr>
          <w:fldChar w:fldCharType="end"/>
        </w:r>
      </w:hyperlink>
    </w:p>
    <w:p w:rsidR="007C690A" w:rsidRDefault="00BA11D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9054274" w:history="1">
        <w:r w:rsidR="007C690A" w:rsidRPr="0021016C">
          <w:rPr>
            <w:rStyle w:val="Hyperlink"/>
            <w:noProof/>
          </w:rPr>
          <w:t>1.1</w:t>
        </w:r>
        <w:r w:rsidR="007C690A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7C690A" w:rsidRPr="0021016C">
          <w:rPr>
            <w:rStyle w:val="Hyperlink"/>
            <w:noProof/>
          </w:rPr>
          <w:t>Project eisen</w:t>
        </w:r>
        <w:r w:rsidR="007C690A">
          <w:rPr>
            <w:noProof/>
            <w:webHidden/>
          </w:rPr>
          <w:tab/>
        </w:r>
        <w:r w:rsidR="007C690A">
          <w:rPr>
            <w:noProof/>
            <w:webHidden/>
          </w:rPr>
          <w:fldChar w:fldCharType="begin"/>
        </w:r>
        <w:r w:rsidR="007C690A">
          <w:rPr>
            <w:noProof/>
            <w:webHidden/>
          </w:rPr>
          <w:instrText xml:space="preserve"> PAGEREF _Toc469054274 \h </w:instrText>
        </w:r>
        <w:r w:rsidR="007C690A">
          <w:rPr>
            <w:noProof/>
            <w:webHidden/>
          </w:rPr>
        </w:r>
        <w:r w:rsidR="007C690A">
          <w:rPr>
            <w:noProof/>
            <w:webHidden/>
          </w:rPr>
          <w:fldChar w:fldCharType="separate"/>
        </w:r>
        <w:r w:rsidR="007C690A">
          <w:rPr>
            <w:noProof/>
            <w:webHidden/>
          </w:rPr>
          <w:t>2</w:t>
        </w:r>
        <w:r w:rsidR="007C690A">
          <w:rPr>
            <w:noProof/>
            <w:webHidden/>
          </w:rPr>
          <w:fldChar w:fldCharType="end"/>
        </w:r>
      </w:hyperlink>
    </w:p>
    <w:p w:rsidR="007C690A" w:rsidRDefault="00BA11D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9054275" w:history="1">
        <w:r w:rsidR="007C690A" w:rsidRPr="0021016C">
          <w:rPr>
            <w:rStyle w:val="Hyperlink"/>
            <w:noProof/>
          </w:rPr>
          <w:t>1.2</w:t>
        </w:r>
        <w:r w:rsidR="007C690A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7C690A" w:rsidRPr="0021016C">
          <w:rPr>
            <w:rStyle w:val="Hyperlink"/>
            <w:noProof/>
          </w:rPr>
          <w:t>Opdracht eisen</w:t>
        </w:r>
        <w:r w:rsidR="007C690A">
          <w:rPr>
            <w:noProof/>
            <w:webHidden/>
          </w:rPr>
          <w:tab/>
        </w:r>
        <w:r w:rsidR="007C690A">
          <w:rPr>
            <w:noProof/>
            <w:webHidden/>
          </w:rPr>
          <w:fldChar w:fldCharType="begin"/>
        </w:r>
        <w:r w:rsidR="007C690A">
          <w:rPr>
            <w:noProof/>
            <w:webHidden/>
          </w:rPr>
          <w:instrText xml:space="preserve"> PAGEREF _Toc469054275 \h </w:instrText>
        </w:r>
        <w:r w:rsidR="007C690A">
          <w:rPr>
            <w:noProof/>
            <w:webHidden/>
          </w:rPr>
        </w:r>
        <w:r w:rsidR="007C690A">
          <w:rPr>
            <w:noProof/>
            <w:webHidden/>
          </w:rPr>
          <w:fldChar w:fldCharType="separate"/>
        </w:r>
        <w:r w:rsidR="007C690A">
          <w:rPr>
            <w:noProof/>
            <w:webHidden/>
          </w:rPr>
          <w:t>3</w:t>
        </w:r>
        <w:r w:rsidR="007C690A">
          <w:rPr>
            <w:noProof/>
            <w:webHidden/>
          </w:rPr>
          <w:fldChar w:fldCharType="end"/>
        </w:r>
      </w:hyperlink>
    </w:p>
    <w:p w:rsidR="000717E2" w:rsidRPr="000717E2" w:rsidRDefault="00AE458C" w:rsidP="000717E2">
      <w:pPr>
        <w:pStyle w:val="Heading1"/>
      </w:pPr>
      <w:r w:rsidRPr="000717E2">
        <w:rPr>
          <w:rFonts w:ascii="Calibri Light" w:hAnsi="Calibri Light"/>
        </w:rPr>
        <w:lastRenderedPageBreak/>
        <w:fldChar w:fldCharType="end"/>
      </w:r>
      <w:bookmarkStart w:id="0" w:name="_Toc469054273"/>
      <w:r w:rsidR="000717E2">
        <w:t>Project</w:t>
      </w:r>
      <w:bookmarkEnd w:id="0"/>
    </w:p>
    <w:p w:rsidR="000717E2" w:rsidRDefault="000717E2" w:rsidP="000717E2">
      <w:r>
        <w:t>Autoverhuur Bob is een opkomend autoverhuur bedrijf.</w:t>
      </w:r>
    </w:p>
    <w:p w:rsidR="000717E2" w:rsidRDefault="000717E2" w:rsidP="000717E2">
      <w:r>
        <w:t>Het bedrijf wilt graag een website zodat ze ook online de zaken kunnen regelen.</w:t>
      </w:r>
    </w:p>
    <w:p w:rsidR="000717E2" w:rsidRPr="000717E2" w:rsidRDefault="000717E2" w:rsidP="000717E2"/>
    <w:p w:rsidR="000717E2" w:rsidRDefault="000717E2" w:rsidP="000717E2">
      <w:pPr>
        <w:pStyle w:val="Heading2"/>
      </w:pPr>
      <w:bookmarkStart w:id="1" w:name="_Toc469054274"/>
      <w:r>
        <w:t>Project eisen</w:t>
      </w:r>
      <w:bookmarkEnd w:id="1"/>
    </w:p>
    <w:p w:rsidR="000717E2" w:rsidRDefault="000717E2" w:rsidP="000717E2">
      <w:pPr>
        <w:pStyle w:val="ListParagraph"/>
        <w:numPr>
          <w:ilvl w:val="0"/>
          <w:numId w:val="3"/>
        </w:numPr>
      </w:pPr>
      <w:r>
        <w:t>Plan van aanpak maken waar alles het hele project word</w:t>
      </w:r>
      <w:r w:rsidR="007C690A">
        <w:t>t</w:t>
      </w:r>
      <w:r>
        <w:t xml:space="preserve"> beschreven.</w:t>
      </w:r>
    </w:p>
    <w:p w:rsidR="000717E2" w:rsidRDefault="000717E2" w:rsidP="000717E2">
      <w:pPr>
        <w:pStyle w:val="ListParagraph"/>
        <w:numPr>
          <w:ilvl w:val="0"/>
          <w:numId w:val="3"/>
        </w:numPr>
      </w:pPr>
      <w:r>
        <w:t>Tijdsplanning maken waarin staat wat er gedaan moet worden, wie wat doet en de deadline.</w:t>
      </w:r>
    </w:p>
    <w:p w:rsidR="000717E2" w:rsidRDefault="000717E2" w:rsidP="000717E2">
      <w:pPr>
        <w:pStyle w:val="ListParagraph"/>
        <w:numPr>
          <w:ilvl w:val="0"/>
          <w:numId w:val="3"/>
        </w:numPr>
      </w:pPr>
      <w:r>
        <w:t>Logo ontwerpen.</w:t>
      </w:r>
    </w:p>
    <w:p w:rsidR="000717E2" w:rsidRDefault="000717E2" w:rsidP="000717E2">
      <w:pPr>
        <w:pStyle w:val="ListParagraph"/>
        <w:numPr>
          <w:ilvl w:val="0"/>
          <w:numId w:val="3"/>
        </w:numPr>
      </w:pPr>
      <w:r>
        <w:t>Wireframe maken om de structuur van de site te laten zien.</w:t>
      </w:r>
    </w:p>
    <w:p w:rsidR="000717E2" w:rsidRDefault="000717E2" w:rsidP="000717E2">
      <w:pPr>
        <w:pStyle w:val="ListParagraph"/>
        <w:numPr>
          <w:ilvl w:val="0"/>
          <w:numId w:val="3"/>
        </w:numPr>
      </w:pPr>
      <w:r>
        <w:t>Mockup maken wat past bij een bedrijf wat auto’s verhuurd.</w:t>
      </w:r>
    </w:p>
    <w:p w:rsidR="00D20768" w:rsidRDefault="000717E2" w:rsidP="00D20768">
      <w:pPr>
        <w:pStyle w:val="ListParagraph"/>
        <w:numPr>
          <w:ilvl w:val="0"/>
          <w:numId w:val="3"/>
        </w:numPr>
        <w:rPr>
          <w:b/>
        </w:rPr>
      </w:pPr>
      <w:r>
        <w:t>Het maken van de website d.m.v. HTML en CSS (Javascript en Bootstrap is optioneel)</w:t>
      </w:r>
      <w:r w:rsidR="00D20768" w:rsidRPr="00D20768">
        <w:rPr>
          <w:b/>
        </w:rPr>
        <w:t xml:space="preserve"> </w:t>
      </w:r>
    </w:p>
    <w:p w:rsidR="00D20768" w:rsidRDefault="00D20768" w:rsidP="00D20768">
      <w:pPr>
        <w:pStyle w:val="ListParagraph"/>
        <w:numPr>
          <w:ilvl w:val="0"/>
          <w:numId w:val="3"/>
        </w:numPr>
        <w:rPr>
          <w:b/>
        </w:rPr>
      </w:pPr>
      <w:r w:rsidRPr="00EE4188">
        <w:rPr>
          <w:b/>
        </w:rPr>
        <w:t xml:space="preserve">GEBRUIK EEN PROGRAMMA </w:t>
      </w:r>
      <w:r w:rsidR="00E04AF1">
        <w:rPr>
          <w:b/>
        </w:rPr>
        <w:t>OM</w:t>
      </w:r>
      <w:r w:rsidRPr="00EE4188">
        <w:rPr>
          <w:b/>
        </w:rPr>
        <w:t xml:space="preserve"> JE </w:t>
      </w:r>
      <w:r w:rsidR="00E04AF1">
        <w:rPr>
          <w:b/>
        </w:rPr>
        <w:t>BESTANDEN</w:t>
      </w:r>
      <w:r w:rsidRPr="00EE4188">
        <w:rPr>
          <w:b/>
        </w:rPr>
        <w:t xml:space="preserve"> TE DELEN</w:t>
      </w:r>
      <w:r>
        <w:rPr>
          <w:b/>
        </w:rPr>
        <w:t xml:space="preserve"> MET JE GROEPJE</w:t>
      </w:r>
    </w:p>
    <w:p w:rsidR="00D20768" w:rsidRDefault="00D20768" w:rsidP="00D2076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Dropbox</w:t>
      </w:r>
    </w:p>
    <w:p w:rsidR="00D20768" w:rsidRDefault="00D20768" w:rsidP="00D2076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Google Drive</w:t>
      </w:r>
    </w:p>
    <w:p w:rsidR="00603F58" w:rsidRPr="00603F58" w:rsidRDefault="00D20768" w:rsidP="00603F5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GitHub</w:t>
      </w:r>
    </w:p>
    <w:p w:rsidR="000717E2" w:rsidRPr="000717E2" w:rsidRDefault="000717E2" w:rsidP="00D20768">
      <w:pPr>
        <w:pStyle w:val="ListParagraph"/>
      </w:pPr>
    </w:p>
    <w:p w:rsidR="000717E2" w:rsidRPr="000717E2" w:rsidRDefault="000717E2" w:rsidP="000717E2"/>
    <w:p w:rsidR="000717E2" w:rsidRDefault="000717E2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  <w:highlight w:val="lightGray"/>
        </w:rPr>
      </w:pPr>
      <w:r>
        <w:rPr>
          <w:highlight w:val="lightGray"/>
        </w:rPr>
        <w:br w:type="page"/>
      </w:r>
    </w:p>
    <w:p w:rsidR="008144AE" w:rsidRDefault="000717E2" w:rsidP="00101DA3">
      <w:pPr>
        <w:pStyle w:val="Heading2"/>
      </w:pPr>
      <w:bookmarkStart w:id="2" w:name="_Toc469054275"/>
      <w:r w:rsidRPr="00101DA3">
        <w:lastRenderedPageBreak/>
        <w:t>Opdracht</w:t>
      </w:r>
      <w:r>
        <w:t xml:space="preserve"> eisen</w:t>
      </w:r>
      <w:bookmarkEnd w:id="2"/>
    </w:p>
    <w:p w:rsidR="003F32EB" w:rsidRDefault="00847047" w:rsidP="003F32EB">
      <w:pPr>
        <w:pStyle w:val="ListParagraph"/>
        <w:numPr>
          <w:ilvl w:val="0"/>
          <w:numId w:val="3"/>
        </w:numPr>
      </w:pPr>
      <w:r>
        <w:t>De website moet responsive zijn.</w:t>
      </w:r>
    </w:p>
    <w:p w:rsidR="00D20768" w:rsidRDefault="00D20768" w:rsidP="003F32EB">
      <w:pPr>
        <w:pStyle w:val="ListParagraph"/>
        <w:numPr>
          <w:ilvl w:val="0"/>
          <w:numId w:val="3"/>
        </w:numPr>
      </w:pPr>
      <w:r>
        <w:t>De website moet gebruik maken van een database</w:t>
      </w:r>
    </w:p>
    <w:p w:rsidR="00D20768" w:rsidRDefault="00D20768" w:rsidP="00D20768">
      <w:pPr>
        <w:pStyle w:val="ListParagraph"/>
        <w:numPr>
          <w:ilvl w:val="0"/>
          <w:numId w:val="3"/>
        </w:numPr>
      </w:pPr>
      <w:r>
        <w:t xml:space="preserve">De volgende pagina’s moeten aanwezig zijn(Gebruik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voor informatie):</w:t>
      </w:r>
    </w:p>
    <w:p w:rsidR="001B63C6" w:rsidRDefault="001B63C6" w:rsidP="001B63C6">
      <w:pPr>
        <w:pStyle w:val="ListParagraph"/>
        <w:numPr>
          <w:ilvl w:val="1"/>
          <w:numId w:val="3"/>
        </w:numPr>
      </w:pPr>
      <w:r>
        <w:t>Home</w:t>
      </w:r>
    </w:p>
    <w:p w:rsidR="001B63C6" w:rsidRDefault="001B63C6" w:rsidP="001B63C6">
      <w:pPr>
        <w:pStyle w:val="ListParagraph"/>
        <w:numPr>
          <w:ilvl w:val="1"/>
          <w:numId w:val="3"/>
        </w:numPr>
      </w:pPr>
      <w:r>
        <w:t>Over</w:t>
      </w:r>
    </w:p>
    <w:p w:rsidR="00AE10F3" w:rsidRDefault="001B63C6" w:rsidP="00AE10F3">
      <w:pPr>
        <w:pStyle w:val="ListParagraph"/>
        <w:numPr>
          <w:ilvl w:val="1"/>
          <w:numId w:val="3"/>
        </w:numPr>
      </w:pPr>
      <w:r>
        <w:t>Auto’s</w:t>
      </w:r>
    </w:p>
    <w:p w:rsidR="001B63C6" w:rsidRDefault="001B63C6" w:rsidP="001B63C6">
      <w:pPr>
        <w:pStyle w:val="ListParagraph"/>
        <w:numPr>
          <w:ilvl w:val="1"/>
          <w:numId w:val="3"/>
        </w:numPr>
      </w:pPr>
      <w:r>
        <w:t>Contact</w:t>
      </w:r>
    </w:p>
    <w:p w:rsidR="001B63C6" w:rsidRDefault="001B63C6" w:rsidP="001B63C6">
      <w:pPr>
        <w:pStyle w:val="ListParagraph"/>
        <w:numPr>
          <w:ilvl w:val="1"/>
          <w:numId w:val="3"/>
        </w:numPr>
      </w:pPr>
      <w:r>
        <w:t>Inloggen</w:t>
      </w:r>
    </w:p>
    <w:p w:rsidR="001B63C6" w:rsidRDefault="001B63C6" w:rsidP="001B63C6">
      <w:pPr>
        <w:pStyle w:val="ListParagraph"/>
        <w:numPr>
          <w:ilvl w:val="1"/>
          <w:numId w:val="3"/>
        </w:numPr>
      </w:pPr>
      <w:r>
        <w:t>registreren</w:t>
      </w:r>
    </w:p>
    <w:p w:rsidR="001E7195" w:rsidRDefault="001E7195" w:rsidP="001E7195">
      <w:pPr>
        <w:pStyle w:val="ListParagraph"/>
        <w:numPr>
          <w:ilvl w:val="0"/>
          <w:numId w:val="3"/>
        </w:numPr>
      </w:pPr>
      <w:bookmarkStart w:id="3" w:name="_Toc429476497"/>
      <w:r>
        <w:t>Het maken van een systeem met de volgende eisen:</w:t>
      </w:r>
    </w:p>
    <w:p w:rsidR="00E20362" w:rsidRDefault="001E7195" w:rsidP="00E20362">
      <w:pPr>
        <w:pStyle w:val="ListParagraph"/>
        <w:numPr>
          <w:ilvl w:val="1"/>
          <w:numId w:val="3"/>
        </w:numPr>
      </w:pPr>
      <w:r>
        <w:t>Ee</w:t>
      </w:r>
      <w:r w:rsidR="00E20362">
        <w:t>n login systeem</w:t>
      </w:r>
    </w:p>
    <w:p w:rsidR="00E20362" w:rsidRDefault="00E20362" w:rsidP="00E20362">
      <w:pPr>
        <w:pStyle w:val="ListParagraph"/>
        <w:numPr>
          <w:ilvl w:val="1"/>
          <w:numId w:val="3"/>
        </w:numPr>
      </w:pPr>
      <w:r>
        <w:t>Een registratie systeem</w:t>
      </w:r>
    </w:p>
    <w:p w:rsidR="00E20362" w:rsidRDefault="00E20362" w:rsidP="00E20362">
      <w:pPr>
        <w:pStyle w:val="ListParagraph"/>
        <w:numPr>
          <w:ilvl w:val="2"/>
          <w:numId w:val="3"/>
        </w:numPr>
      </w:pPr>
      <w:r>
        <w:t>Gebruikersnaam (Unique)</w:t>
      </w:r>
    </w:p>
    <w:p w:rsidR="00E20362" w:rsidRDefault="00E20362" w:rsidP="00E20362">
      <w:pPr>
        <w:pStyle w:val="ListParagraph"/>
        <w:numPr>
          <w:ilvl w:val="2"/>
          <w:numId w:val="3"/>
        </w:numPr>
      </w:pPr>
      <w:r>
        <w:t>Wachtwoord</w:t>
      </w:r>
    </w:p>
    <w:p w:rsidR="00E20362" w:rsidRDefault="00E20362" w:rsidP="00E20362">
      <w:pPr>
        <w:pStyle w:val="ListParagraph"/>
        <w:numPr>
          <w:ilvl w:val="2"/>
          <w:numId w:val="3"/>
        </w:numPr>
      </w:pPr>
      <w:r>
        <w:t>Email</w:t>
      </w:r>
    </w:p>
    <w:p w:rsidR="00E57F1E" w:rsidRDefault="00E57F1E" w:rsidP="00E20362">
      <w:pPr>
        <w:pStyle w:val="ListParagraph"/>
        <w:numPr>
          <w:ilvl w:val="2"/>
          <w:numId w:val="3"/>
        </w:numPr>
      </w:pPr>
      <w:r>
        <w:t>Naam (voor- en achternaam)</w:t>
      </w:r>
    </w:p>
    <w:p w:rsidR="00E20362" w:rsidRDefault="00893A0B" w:rsidP="00E20362">
      <w:pPr>
        <w:pStyle w:val="ListParagraph"/>
        <w:numPr>
          <w:ilvl w:val="2"/>
          <w:numId w:val="3"/>
        </w:numPr>
      </w:pPr>
      <w:r>
        <w:t>NAW gegevens en telefoonnummer</w:t>
      </w:r>
    </w:p>
    <w:p w:rsidR="00E57F1E" w:rsidRDefault="00E57F1E" w:rsidP="00E20362">
      <w:pPr>
        <w:pStyle w:val="ListParagraph"/>
        <w:numPr>
          <w:ilvl w:val="2"/>
          <w:numId w:val="3"/>
        </w:numPr>
      </w:pPr>
      <w:r>
        <w:rPr>
          <w:b/>
        </w:rPr>
        <w:t>Optioneel</w:t>
      </w:r>
      <w:r>
        <w:t>: Foto uploaden van rijbewijs.</w:t>
      </w:r>
    </w:p>
    <w:p w:rsidR="00E04AF1" w:rsidRDefault="001E7195" w:rsidP="00E04AF1">
      <w:pPr>
        <w:pStyle w:val="ListParagraph"/>
        <w:numPr>
          <w:ilvl w:val="1"/>
          <w:numId w:val="3"/>
        </w:numPr>
      </w:pPr>
      <w:r>
        <w:t>Een auto reserveren op datum en tijd</w:t>
      </w:r>
      <w:r w:rsidR="00AE10F3">
        <w:t>.</w:t>
      </w:r>
      <w:bookmarkStart w:id="4" w:name="_GoBack"/>
      <w:bookmarkEnd w:id="4"/>
    </w:p>
    <w:p w:rsidR="00E57F1E" w:rsidRDefault="001B63C6" w:rsidP="00E57F1E">
      <w:pPr>
        <w:pStyle w:val="ListParagraph"/>
        <w:numPr>
          <w:ilvl w:val="1"/>
          <w:numId w:val="3"/>
        </w:numPr>
      </w:pPr>
      <w:r>
        <w:t>D.m.v. de website een auto kunnen toevoegen/aanpassen/verwijderen</w:t>
      </w:r>
      <w:r w:rsidR="00AE10F3">
        <w:t>.</w:t>
      </w:r>
    </w:p>
    <w:p w:rsidR="00E57F1E" w:rsidRDefault="00E57F1E" w:rsidP="00E57F1E">
      <w:pPr>
        <w:pStyle w:val="ListParagraph"/>
        <w:numPr>
          <w:ilvl w:val="2"/>
          <w:numId w:val="3"/>
        </w:numPr>
      </w:pPr>
      <w:r>
        <w:t>Toevoegen:</w:t>
      </w:r>
    </w:p>
    <w:p w:rsidR="00E57F1E" w:rsidRDefault="00E57F1E" w:rsidP="00E57F1E">
      <w:pPr>
        <w:pStyle w:val="ListParagraph"/>
        <w:numPr>
          <w:ilvl w:val="3"/>
          <w:numId w:val="3"/>
        </w:numPr>
        <w:ind w:left="3600" w:hanging="1080"/>
      </w:pPr>
      <w:r>
        <w:t>Merk</w:t>
      </w:r>
    </w:p>
    <w:p w:rsidR="00E57F1E" w:rsidRDefault="00E57F1E" w:rsidP="00E57F1E">
      <w:pPr>
        <w:pStyle w:val="ListParagraph"/>
        <w:numPr>
          <w:ilvl w:val="3"/>
          <w:numId w:val="3"/>
        </w:numPr>
        <w:ind w:left="3600" w:hanging="1080"/>
      </w:pPr>
      <w:r>
        <w:t>Uitvoering</w:t>
      </w:r>
    </w:p>
    <w:p w:rsidR="00E57F1E" w:rsidRDefault="00E57F1E" w:rsidP="00E57F1E">
      <w:pPr>
        <w:pStyle w:val="ListParagraph"/>
        <w:numPr>
          <w:ilvl w:val="3"/>
          <w:numId w:val="3"/>
        </w:numPr>
        <w:ind w:left="3600" w:hanging="1080"/>
      </w:pPr>
      <w:r>
        <w:t>Type (Manueel of automaat)</w:t>
      </w:r>
    </w:p>
    <w:p w:rsidR="00E57F1E" w:rsidRDefault="00E57F1E" w:rsidP="00611017">
      <w:pPr>
        <w:pStyle w:val="ListParagraph"/>
        <w:numPr>
          <w:ilvl w:val="3"/>
          <w:numId w:val="3"/>
        </w:numPr>
        <w:ind w:left="3600" w:hanging="1080"/>
      </w:pPr>
      <w:r>
        <w:t>Kleur</w:t>
      </w:r>
    </w:p>
    <w:p w:rsidR="00E57F1E" w:rsidRDefault="00E57F1E" w:rsidP="00E57F1E">
      <w:pPr>
        <w:pStyle w:val="ListParagraph"/>
        <w:numPr>
          <w:ilvl w:val="3"/>
          <w:numId w:val="3"/>
        </w:numPr>
        <w:ind w:left="3600" w:hanging="1080"/>
      </w:pPr>
      <w:r>
        <w:t>Beschrijving</w:t>
      </w:r>
    </w:p>
    <w:p w:rsidR="00E57F1E" w:rsidRDefault="00E57F1E" w:rsidP="00611017">
      <w:pPr>
        <w:pStyle w:val="ListParagraph"/>
        <w:numPr>
          <w:ilvl w:val="3"/>
          <w:numId w:val="3"/>
        </w:numPr>
        <w:ind w:left="3600" w:hanging="1080"/>
      </w:pPr>
      <w:r>
        <w:t>Prijs</w:t>
      </w:r>
    </w:p>
    <w:p w:rsidR="00611017" w:rsidRDefault="00847047" w:rsidP="00611017">
      <w:pPr>
        <w:pStyle w:val="ListParagraph"/>
        <w:numPr>
          <w:ilvl w:val="3"/>
          <w:numId w:val="3"/>
        </w:numPr>
        <w:ind w:left="3600" w:hanging="1080"/>
      </w:pPr>
      <w:r>
        <w:t>V</w:t>
      </w:r>
      <w:r w:rsidR="00611017">
        <w:t>oorraad</w:t>
      </w:r>
    </w:p>
    <w:p w:rsidR="00847047" w:rsidRDefault="00847047" w:rsidP="00847047">
      <w:pPr>
        <w:pStyle w:val="ListParagraph"/>
        <w:numPr>
          <w:ilvl w:val="2"/>
          <w:numId w:val="3"/>
        </w:numPr>
      </w:pPr>
      <w:r>
        <w:t>Aanpasse</w:t>
      </w:r>
      <w:r w:rsidR="00893A0B">
        <w:t>n en verwijderen spreekt voorzich</w:t>
      </w:r>
    </w:p>
    <w:p w:rsidR="001E7195" w:rsidRDefault="00AE10F3" w:rsidP="001B63C6">
      <w:pPr>
        <w:pStyle w:val="ListParagraph"/>
        <w:numPr>
          <w:ilvl w:val="1"/>
          <w:numId w:val="3"/>
        </w:numPr>
      </w:pPr>
      <w:r>
        <w:t xml:space="preserve">Zorg ervoor dat </w:t>
      </w:r>
      <w:r w:rsidR="003A4E3A">
        <w:t xml:space="preserve">dynamisch een </w:t>
      </w:r>
      <w:r>
        <w:t xml:space="preserve">pagina </w:t>
      </w:r>
      <w:r w:rsidR="003A4E3A">
        <w:t xml:space="preserve">wordt </w:t>
      </w:r>
      <w:r w:rsidR="00B50559">
        <w:t>gecreëerd</w:t>
      </w:r>
      <w:r>
        <w:t xml:space="preserve"> voor de details van de auto.</w:t>
      </w:r>
    </w:p>
    <w:p w:rsidR="00B50559" w:rsidRDefault="00B50559" w:rsidP="001B63C6">
      <w:pPr>
        <w:pStyle w:val="ListParagraph"/>
        <w:numPr>
          <w:ilvl w:val="1"/>
          <w:numId w:val="3"/>
        </w:numPr>
      </w:pPr>
      <w:r>
        <w:t>Zorg voor een manier waarmee de voorraad van de auto’s kan bijgehouden en laat dit ook zien op de auto’s pagina en de detail</w:t>
      </w:r>
      <w:r w:rsidR="00E20362">
        <w:t xml:space="preserve"> pagina. En zorg er ook voor dat als een auto wordt gehuurd deze aftelt.</w:t>
      </w:r>
    </w:p>
    <w:p w:rsidR="00611017" w:rsidRDefault="00611017" w:rsidP="001B63C6">
      <w:pPr>
        <w:pStyle w:val="ListParagraph"/>
        <w:numPr>
          <w:ilvl w:val="1"/>
          <w:numId w:val="3"/>
        </w:numPr>
      </w:pPr>
      <w:r>
        <w:t>Zorg ervoor dat auto’s die niet meer op voorraad zijn ook niet meer geleend kunnen worden</w:t>
      </w:r>
      <w:r w:rsidR="00847047">
        <w:t xml:space="preserve"> (Kies een leuke manier om dit te doen)</w:t>
      </w:r>
    </w:p>
    <w:bookmarkEnd w:id="3"/>
    <w:p w:rsidR="00E20362" w:rsidRDefault="00E20362" w:rsidP="00847047">
      <w:pPr>
        <w:pStyle w:val="ListParagraph"/>
        <w:ind w:left="1440"/>
      </w:pPr>
    </w:p>
    <w:sectPr w:rsidR="00E20362" w:rsidSect="00E93F2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1DA" w:rsidRDefault="00BA11DA" w:rsidP="00E93F22">
      <w:pPr>
        <w:spacing w:after="0" w:line="240" w:lineRule="auto"/>
      </w:pPr>
      <w:r>
        <w:separator/>
      </w:r>
    </w:p>
  </w:endnote>
  <w:endnote w:type="continuationSeparator" w:id="0">
    <w:p w:rsidR="00BA11DA" w:rsidRDefault="00BA11DA" w:rsidP="00E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148" w:rsidRPr="008144AE" w:rsidRDefault="008F7148" w:rsidP="008144AE">
    <w:pPr>
      <w:pStyle w:val="Geenafstand2"/>
      <w:tabs>
        <w:tab w:val="left" w:pos="5827"/>
      </w:tabs>
      <w:rPr>
        <w:rFonts w:ascii="Calibri Light" w:hAnsi="Calibri Light"/>
        <w:lang w:val="nl-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4161855"/>
      <w:docPartObj>
        <w:docPartGallery w:val="Page Numbers (Bottom of Page)"/>
        <w:docPartUnique/>
      </w:docPartObj>
    </w:sdtPr>
    <w:sdtEndPr/>
    <w:sdtContent>
      <w:p w:rsidR="00BF4096" w:rsidRDefault="00BF40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AF1">
          <w:rPr>
            <w:noProof/>
          </w:rPr>
          <w:t>2</w:t>
        </w:r>
        <w:r>
          <w:fldChar w:fldCharType="end"/>
        </w:r>
      </w:p>
    </w:sdtContent>
  </w:sdt>
  <w:p w:rsidR="00BF4096" w:rsidRPr="00E93F22" w:rsidRDefault="00BF4096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1DA" w:rsidRDefault="00BA11DA" w:rsidP="00E93F22">
      <w:pPr>
        <w:spacing w:after="0" w:line="240" w:lineRule="auto"/>
      </w:pPr>
      <w:r>
        <w:separator/>
      </w:r>
    </w:p>
  </w:footnote>
  <w:footnote w:type="continuationSeparator" w:id="0">
    <w:p w:rsidR="00BA11DA" w:rsidRDefault="00BA11DA" w:rsidP="00E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1B54"/>
    <w:multiLevelType w:val="hybridMultilevel"/>
    <w:tmpl w:val="2AB2753E"/>
    <w:lvl w:ilvl="0" w:tplc="2F4A89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0A3E"/>
    <w:multiLevelType w:val="hybridMultilevel"/>
    <w:tmpl w:val="E580DEBE"/>
    <w:lvl w:ilvl="0" w:tplc="EB8E64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221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AE"/>
    <w:rsid w:val="000717E2"/>
    <w:rsid w:val="00101DA3"/>
    <w:rsid w:val="00133A40"/>
    <w:rsid w:val="0014737A"/>
    <w:rsid w:val="001B63C6"/>
    <w:rsid w:val="001C3FE1"/>
    <w:rsid w:val="001E7195"/>
    <w:rsid w:val="002F25D2"/>
    <w:rsid w:val="003361FF"/>
    <w:rsid w:val="0037768C"/>
    <w:rsid w:val="003A4E3A"/>
    <w:rsid w:val="003D0F8E"/>
    <w:rsid w:val="003F32EB"/>
    <w:rsid w:val="00403395"/>
    <w:rsid w:val="00405B69"/>
    <w:rsid w:val="00426736"/>
    <w:rsid w:val="004B2A10"/>
    <w:rsid w:val="004B711A"/>
    <w:rsid w:val="00515311"/>
    <w:rsid w:val="005472A7"/>
    <w:rsid w:val="00603F58"/>
    <w:rsid w:val="00611017"/>
    <w:rsid w:val="00662BDA"/>
    <w:rsid w:val="007967A5"/>
    <w:rsid w:val="007C690A"/>
    <w:rsid w:val="008144AE"/>
    <w:rsid w:val="00847047"/>
    <w:rsid w:val="00883A17"/>
    <w:rsid w:val="00893A0B"/>
    <w:rsid w:val="008A03E4"/>
    <w:rsid w:val="008F7148"/>
    <w:rsid w:val="0093732A"/>
    <w:rsid w:val="009E4DFE"/>
    <w:rsid w:val="00A178CB"/>
    <w:rsid w:val="00A526B0"/>
    <w:rsid w:val="00AB1E29"/>
    <w:rsid w:val="00AE10F3"/>
    <w:rsid w:val="00AE458C"/>
    <w:rsid w:val="00B242E5"/>
    <w:rsid w:val="00B311F6"/>
    <w:rsid w:val="00B50559"/>
    <w:rsid w:val="00BA096F"/>
    <w:rsid w:val="00BA11DA"/>
    <w:rsid w:val="00BA4C57"/>
    <w:rsid w:val="00BC6D2C"/>
    <w:rsid w:val="00BE2824"/>
    <w:rsid w:val="00BF4096"/>
    <w:rsid w:val="00C25130"/>
    <w:rsid w:val="00CB37D0"/>
    <w:rsid w:val="00D07CD4"/>
    <w:rsid w:val="00D20768"/>
    <w:rsid w:val="00DD63B0"/>
    <w:rsid w:val="00DE006B"/>
    <w:rsid w:val="00E04AF1"/>
    <w:rsid w:val="00E20362"/>
    <w:rsid w:val="00E57F1E"/>
    <w:rsid w:val="00E93F22"/>
    <w:rsid w:val="00F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7595B6-C81F-4C6D-B563-F6CFCFEE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F22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130"/>
    <w:pPr>
      <w:keepNext/>
      <w:keepLines/>
      <w:pageBreakBefore/>
      <w:numPr>
        <w:numId w:val="1"/>
      </w:numPr>
      <w:spacing w:after="480"/>
      <w:ind w:left="0" w:hanging="85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130"/>
    <w:pPr>
      <w:keepNext/>
      <w:keepLines/>
      <w:numPr>
        <w:ilvl w:val="1"/>
        <w:numId w:val="1"/>
      </w:numPr>
      <w:spacing w:before="360" w:after="360"/>
      <w:ind w:left="0" w:hanging="85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130"/>
    <w:pPr>
      <w:keepNext/>
      <w:keepLines/>
      <w:numPr>
        <w:ilvl w:val="2"/>
        <w:numId w:val="1"/>
      </w:numPr>
      <w:spacing w:before="360" w:after="280"/>
      <w:ind w:left="0" w:hanging="851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1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1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1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1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1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1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1">
    <w:name w:val="Standaard1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NoSpacing">
    <w:name w:val="No Spacing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22"/>
    <w:rPr>
      <w:lang w:val="nl-NL"/>
    </w:rPr>
  </w:style>
  <w:style w:type="paragraph" w:customStyle="1" w:styleId="Geenafstand2">
    <w:name w:val="Geen afstand2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A03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8C"/>
    <w:rPr>
      <w:rFonts w:ascii="Tahoma" w:hAnsi="Tahoma" w:cs="Tahoma"/>
      <w:sz w:val="16"/>
      <w:szCs w:val="1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8"/>
      <w:szCs w:val="28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E458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0"/>
      <w:szCs w:val="26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5130"/>
    <w:pPr>
      <w:tabs>
        <w:tab w:val="left" w:pos="440"/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E458C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E458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458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E458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E458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458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458C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458C"/>
    <w:pPr>
      <w:spacing w:after="0"/>
      <w:ind w:left="176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5130"/>
    <w:rPr>
      <w:rFonts w:asciiTheme="majorHAnsi" w:eastAsiaTheme="majorEastAsia" w:hAnsiTheme="majorHAnsi" w:cstheme="majorBidi"/>
      <w:b/>
      <w:color w:val="000000" w:themeColor="text1"/>
      <w:sz w:val="32"/>
      <w:szCs w:val="24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C6D2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2C"/>
    <w:rPr>
      <w:rFonts w:eastAsiaTheme="majorEastAsia" w:cstheme="majorBidi"/>
      <w:spacing w:val="-10"/>
      <w:kern w:val="28"/>
      <w:sz w:val="56"/>
      <w:szCs w:val="56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130"/>
    <w:rPr>
      <w:rFonts w:asciiTheme="majorHAnsi" w:eastAsiaTheme="majorEastAsia" w:hAnsiTheme="majorHAnsi" w:cstheme="majorBidi"/>
      <w:i/>
      <w:iCs/>
      <w:color w:val="365F9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130"/>
    <w:rPr>
      <w:rFonts w:asciiTheme="majorHAnsi" w:eastAsiaTheme="majorEastAsia" w:hAnsiTheme="majorHAnsi" w:cstheme="majorBidi"/>
      <w:color w:val="365F9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130"/>
    <w:rPr>
      <w:rFonts w:asciiTheme="majorHAnsi" w:eastAsiaTheme="majorEastAsia" w:hAnsiTheme="majorHAnsi" w:cstheme="majorBidi"/>
      <w:color w:val="243F60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130"/>
    <w:rPr>
      <w:rFonts w:asciiTheme="majorHAnsi" w:eastAsiaTheme="majorEastAsia" w:hAnsiTheme="majorHAnsi" w:cstheme="majorBidi"/>
      <w:i/>
      <w:iCs/>
      <w:color w:val="243F60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1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1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81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yl\Dropbox\Klassen\Opdrachten\Periode%202\Autoverhuur%20Bob\PvA%20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676FF-C106-41AD-8C08-204CE792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 template.dotx</Template>
  <TotalTime>129</TotalTime>
  <Pages>4</Pages>
  <Words>323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.</dc:creator>
  <cp:lastModifiedBy>Daryl .</cp:lastModifiedBy>
  <cp:revision>14</cp:revision>
  <dcterms:created xsi:type="dcterms:W3CDTF">2016-12-09T10:38:00Z</dcterms:created>
  <dcterms:modified xsi:type="dcterms:W3CDTF">2016-12-09T13:23:00Z</dcterms:modified>
</cp:coreProperties>
</file>